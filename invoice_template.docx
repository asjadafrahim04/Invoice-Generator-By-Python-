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B9F0D" w14:textId="55C1AE82" w:rsidR="003819B4" w:rsidRDefault="001A4A7E" w:rsidP="003819B4">
      <w:pPr>
        <w:pStyle w:val="Title"/>
        <w:jc w:val="center"/>
        <w:rPr>
          <w:b/>
          <w:u w:val="single"/>
        </w:rPr>
      </w:pPr>
      <w:r w:rsidRPr="00DE193C">
        <w:rPr>
          <w:b/>
          <w:u w:val="single"/>
        </w:rPr>
        <w:t>Invoice</w:t>
      </w:r>
      <w:bookmarkStart w:id="0" w:name="_GoBack"/>
      <w:bookmarkEnd w:id="0"/>
    </w:p>
    <w:p w14:paraId="6F98FDA8" w14:textId="77777777" w:rsidR="003819B4" w:rsidRDefault="003819B4" w:rsidP="003819B4">
      <w:pPr>
        <w:pStyle w:val="Title"/>
        <w:jc w:val="center"/>
        <w:rPr>
          <w:b/>
          <w:u w:val="single"/>
        </w:rPr>
      </w:pPr>
    </w:p>
    <w:p w14:paraId="29EFECD6" w14:textId="134F9B6B" w:rsidR="001A4A7E" w:rsidRPr="003819B4" w:rsidRDefault="001A4A7E" w:rsidP="00DE193C">
      <w:pPr>
        <w:jc w:val="both"/>
        <w:rPr>
          <w:rFonts w:ascii="Bahnschrift SemiBold" w:eastAsia="Adobe Gothic Std B" w:hAnsi="Bahnschrift SemiBold"/>
          <w:b/>
          <w:sz w:val="28"/>
        </w:rPr>
      </w:pPr>
      <w:r w:rsidRPr="003819B4">
        <w:rPr>
          <w:rFonts w:ascii="Bahnschrift SemiBold" w:eastAsia="Adobe Gothic Std B" w:hAnsi="Bahnschrift SemiBold"/>
          <w:b/>
          <w:sz w:val="28"/>
        </w:rPr>
        <w:t xml:space="preserve">To: </w:t>
      </w:r>
      <w:r w:rsidR="00D21717" w:rsidRPr="003819B4">
        <w:rPr>
          <w:rFonts w:ascii="Bahnschrift SemiBold" w:eastAsia="Adobe Gothic Std B" w:hAnsi="Bahnschrift SemiBold"/>
          <w:b/>
          <w:sz w:val="28"/>
        </w:rPr>
        <w:t>{{ n</w:t>
      </w:r>
      <w:r w:rsidR="005E4E1E" w:rsidRPr="003819B4">
        <w:rPr>
          <w:rFonts w:ascii="Bahnschrift SemiBold" w:eastAsia="Adobe Gothic Std B" w:hAnsi="Bahnschrift SemiBold"/>
          <w:b/>
          <w:sz w:val="28"/>
        </w:rPr>
        <w:t>ame }}</w:t>
      </w:r>
    </w:p>
    <w:p w14:paraId="2A660C15" w14:textId="4816FE41" w:rsidR="001A4A7E" w:rsidRPr="003819B4" w:rsidRDefault="001A4A7E" w:rsidP="00DE193C">
      <w:pPr>
        <w:rPr>
          <w:rFonts w:ascii="Bahnschrift SemiBold" w:eastAsia="Adobe Gothic Std B" w:hAnsi="Bahnschrift SemiBold"/>
          <w:b/>
          <w:sz w:val="28"/>
        </w:rPr>
      </w:pPr>
      <w:r w:rsidRPr="003819B4">
        <w:rPr>
          <w:rFonts w:ascii="Bahnschrift SemiBold" w:eastAsia="Adobe Gothic Std B" w:hAnsi="Bahnschrift SemiBold"/>
          <w:b/>
          <w:sz w:val="28"/>
        </w:rPr>
        <w:t>Phone:</w:t>
      </w:r>
      <w:r w:rsidR="00D21717" w:rsidRPr="003819B4">
        <w:rPr>
          <w:rFonts w:ascii="Bahnschrift SemiBold" w:eastAsia="Adobe Gothic Std B" w:hAnsi="Bahnschrift SemiBold"/>
          <w:b/>
          <w:sz w:val="28"/>
        </w:rPr>
        <w:t xml:space="preserve"> {{ p</w:t>
      </w:r>
      <w:r w:rsidR="005E4E1E" w:rsidRPr="003819B4">
        <w:rPr>
          <w:rFonts w:ascii="Bahnschrift SemiBold" w:eastAsia="Adobe Gothic Std B" w:hAnsi="Bahnschrift SemiBold"/>
          <w:b/>
          <w:sz w:val="28"/>
        </w:rPr>
        <w:t>hone }}</w:t>
      </w:r>
      <w:r w:rsidRPr="003819B4">
        <w:rPr>
          <w:rFonts w:ascii="Bahnschrift SemiBold" w:eastAsia="Adobe Gothic Std B" w:hAnsi="Bahnschrift SemiBold"/>
          <w:b/>
          <w:sz w:val="28"/>
        </w:rPr>
        <w:t xml:space="preserve"> </w:t>
      </w:r>
    </w:p>
    <w:p w14:paraId="1D42A20B" w14:textId="29D530AF" w:rsidR="00D678ED" w:rsidRPr="003819B4" w:rsidRDefault="00D678ED" w:rsidP="00DE193C">
      <w:pPr>
        <w:rPr>
          <w:rFonts w:ascii="Bahnschrift SemiBold" w:eastAsia="Adobe Gothic Std B" w:hAnsi="Bahnschrift SemiBold"/>
          <w:b/>
          <w:sz w:val="28"/>
        </w:rPr>
      </w:pPr>
      <w:r w:rsidRPr="003819B4">
        <w:rPr>
          <w:rFonts w:ascii="Bahnschrift SemiBold" w:eastAsia="Adobe Gothic Std B" w:hAnsi="Bahnschrift SemiBold"/>
          <w:b/>
          <w:sz w:val="28"/>
        </w:rPr>
        <w:t xml:space="preserve">Membership Number </w:t>
      </w:r>
      <w:r w:rsidRPr="003819B4">
        <w:rPr>
          <w:rFonts w:ascii="Bahnschrift SemiBold" w:eastAsia="Adobe Gothic Std B" w:hAnsi="Bahnschrift SemiBold"/>
          <w:sz w:val="28"/>
        </w:rPr>
        <w:t>(If any):</w:t>
      </w:r>
      <w:r w:rsidRPr="003819B4">
        <w:rPr>
          <w:rFonts w:ascii="Bahnschrift SemiBold" w:eastAsia="Adobe Gothic Std B" w:hAnsi="Bahnschrift SemiBold"/>
          <w:b/>
          <w:sz w:val="28"/>
        </w:rPr>
        <w:t xml:space="preserve"> {{ member }}</w:t>
      </w:r>
    </w:p>
    <w:tbl>
      <w:tblPr>
        <w:tblStyle w:val="TableGridLight"/>
        <w:tblpPr w:leftFromText="180" w:rightFromText="180" w:vertAnchor="text" w:horzAnchor="margin" w:tblpY="182"/>
        <w:tblW w:w="5003" w:type="pct"/>
        <w:tblLook w:val="0020" w:firstRow="1" w:lastRow="0" w:firstColumn="0" w:lastColumn="0" w:noHBand="0" w:noVBand="0"/>
        <w:tblDescription w:val="Layout table"/>
      </w:tblPr>
      <w:tblGrid>
        <w:gridCol w:w="1263"/>
        <w:gridCol w:w="5553"/>
        <w:gridCol w:w="1638"/>
        <w:gridCol w:w="1627"/>
      </w:tblGrid>
      <w:tr w:rsidR="003819B4" w:rsidRPr="00270176" w14:paraId="6A33AEFC" w14:textId="77777777" w:rsidTr="00381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  <w:b/>
            </w:rPr>
            <w:id w:val="1845827575"/>
            <w:placeholder>
              <w:docPart w:val="F6FCB4E328D149BF85BE81BF0FD7834A"/>
            </w:placeholder>
            <w:temporary/>
            <w:showingPlcHdr/>
            <w15:appearance w15:val="hidden"/>
          </w:sdtPr>
          <w:sdtContent>
            <w:tc>
              <w:tcPr>
                <w:tcW w:w="1263" w:type="dxa"/>
                <w:tcMar>
                  <w:top w:w="259" w:type="dxa"/>
                </w:tcMar>
              </w:tcPr>
              <w:p w14:paraId="4DC4EF18" w14:textId="77777777" w:rsidR="003819B4" w:rsidRPr="00270176" w:rsidRDefault="003819B4" w:rsidP="003819B4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  <w:b/>
                  </w:rPr>
                </w:pPr>
                <w:r w:rsidRPr="00270176">
                  <w:rPr>
                    <w:rFonts w:ascii="Adobe Gothic Std B" w:eastAsia="Adobe Gothic Std B" w:hAnsi="Adobe Gothic Std B"/>
                    <w:b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</w:rPr>
            <w:id w:val="-527406679"/>
            <w:placeholder>
              <w:docPart w:val="AFC47CC9C7F94341AFA63678301747E2"/>
            </w:placeholder>
            <w:temporary/>
            <w:showingPlcHdr/>
            <w15:appearance w15:val="hidden"/>
          </w:sdtPr>
          <w:sdtContent>
            <w:tc>
              <w:tcPr>
                <w:tcW w:w="5551" w:type="dxa"/>
                <w:tcMar>
                  <w:top w:w="259" w:type="dxa"/>
                </w:tcMar>
              </w:tcPr>
              <w:p w14:paraId="17154569" w14:textId="77777777" w:rsidR="003819B4" w:rsidRPr="00270176" w:rsidRDefault="003819B4" w:rsidP="003819B4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  <w:b/>
                  </w:rPr>
                </w:pPr>
                <w:r w:rsidRPr="00270176">
                  <w:rPr>
                    <w:rFonts w:ascii="Adobe Gothic Std B" w:eastAsia="Adobe Gothic Std B" w:hAnsi="Adobe Gothic Std B"/>
                    <w:b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</w:rPr>
            <w:id w:val="-1778630587"/>
            <w:placeholder>
              <w:docPart w:val="FFEB0D985AA24195B3DB59A703C74EEF"/>
            </w:placeholder>
            <w:temporary/>
            <w:showingPlcHdr/>
            <w15:appearance w15:val="hidden"/>
          </w:sdtPr>
          <w:sdtContent>
            <w:tc>
              <w:tcPr>
                <w:tcW w:w="1637" w:type="dxa"/>
                <w:tcMar>
                  <w:top w:w="259" w:type="dxa"/>
                </w:tcMar>
              </w:tcPr>
              <w:p w14:paraId="261490E2" w14:textId="77777777" w:rsidR="003819B4" w:rsidRPr="00270176" w:rsidRDefault="003819B4" w:rsidP="003819B4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  <w:b/>
                  </w:rPr>
                </w:pPr>
                <w:r w:rsidRPr="00270176">
                  <w:rPr>
                    <w:rFonts w:ascii="Adobe Gothic Std B" w:eastAsia="Adobe Gothic Std B" w:hAnsi="Adobe Gothic Std B"/>
                    <w:b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</w:rPr>
            <w:id w:val="-1802063808"/>
            <w:placeholder>
              <w:docPart w:val="3DCB8D3C404144DEA7C1836AB56BD1AD"/>
            </w:placeholder>
            <w:temporary/>
            <w:showingPlcHdr/>
            <w15:appearance w15:val="hidden"/>
          </w:sdtPr>
          <w:sdtContent>
            <w:tc>
              <w:tcPr>
                <w:tcW w:w="1626" w:type="dxa"/>
                <w:tcMar>
                  <w:top w:w="259" w:type="dxa"/>
                </w:tcMar>
              </w:tcPr>
              <w:p w14:paraId="7E06E95E" w14:textId="77777777" w:rsidR="003819B4" w:rsidRPr="00270176" w:rsidRDefault="003819B4" w:rsidP="003819B4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  <w:b/>
                  </w:rPr>
                </w:pPr>
                <w:r w:rsidRPr="00270176">
                  <w:rPr>
                    <w:rFonts w:ascii="Adobe Gothic Std B" w:eastAsia="Adobe Gothic Std B" w:hAnsi="Adobe Gothic Std B"/>
                    <w:b/>
                  </w:rPr>
                  <w:t>Line Total</w:t>
                </w:r>
              </w:p>
            </w:tc>
          </w:sdtContent>
        </w:sdt>
      </w:tr>
      <w:tr w:rsidR="003819B4" w:rsidRPr="00270176" w14:paraId="415B0E80" w14:textId="77777777" w:rsidTr="003819B4">
        <w:trPr>
          <w:trHeight w:val="288"/>
        </w:trPr>
        <w:tc>
          <w:tcPr>
            <w:tcW w:w="1263" w:type="dxa"/>
          </w:tcPr>
          <w:p w14:paraId="5BCCF2DB" w14:textId="77777777" w:rsidR="003819B4" w:rsidRPr="00270176" w:rsidRDefault="003819B4" w:rsidP="003819B4">
            <w:pPr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>{{%tr for item in invoice_list %}}</w:t>
            </w:r>
          </w:p>
        </w:tc>
        <w:tc>
          <w:tcPr>
            <w:tcW w:w="5551" w:type="dxa"/>
          </w:tcPr>
          <w:p w14:paraId="608D9851" w14:textId="77777777" w:rsidR="003819B4" w:rsidRPr="00270176" w:rsidRDefault="003819B4" w:rsidP="003819B4">
            <w:pPr>
              <w:rPr>
                <w:rFonts w:ascii="Adobe Gothic Std B" w:eastAsia="Adobe Gothic Std B" w:hAnsi="Adobe Gothic Std B"/>
                <w:b/>
              </w:rPr>
            </w:pPr>
          </w:p>
        </w:tc>
        <w:tc>
          <w:tcPr>
            <w:tcW w:w="1637" w:type="dxa"/>
            <w:tcMar>
              <w:left w:w="216" w:type="dxa"/>
              <w:right w:w="216" w:type="dxa"/>
            </w:tcMar>
          </w:tcPr>
          <w:p w14:paraId="331956AF" w14:textId="77777777" w:rsidR="003819B4" w:rsidRPr="00270176" w:rsidRDefault="003819B4" w:rsidP="003819B4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</w:p>
        </w:tc>
        <w:tc>
          <w:tcPr>
            <w:tcW w:w="1626" w:type="dxa"/>
            <w:tcMar>
              <w:left w:w="216" w:type="dxa"/>
              <w:right w:w="216" w:type="dxa"/>
            </w:tcMar>
          </w:tcPr>
          <w:p w14:paraId="6E1F49B1" w14:textId="77777777" w:rsidR="003819B4" w:rsidRPr="00270176" w:rsidRDefault="003819B4" w:rsidP="003819B4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</w:p>
        </w:tc>
      </w:tr>
      <w:tr w:rsidR="003819B4" w:rsidRPr="00270176" w14:paraId="2461A30F" w14:textId="77777777" w:rsidTr="003819B4">
        <w:trPr>
          <w:trHeight w:val="288"/>
        </w:trPr>
        <w:tc>
          <w:tcPr>
            <w:tcW w:w="1263" w:type="dxa"/>
          </w:tcPr>
          <w:p w14:paraId="5D482070" w14:textId="77777777" w:rsidR="003819B4" w:rsidRPr="00270176" w:rsidRDefault="003819B4" w:rsidP="003819B4">
            <w:pPr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>{{item[0]}}</w:t>
            </w:r>
          </w:p>
        </w:tc>
        <w:tc>
          <w:tcPr>
            <w:tcW w:w="5551" w:type="dxa"/>
          </w:tcPr>
          <w:p w14:paraId="33113DA8" w14:textId="77777777" w:rsidR="003819B4" w:rsidRPr="00270176" w:rsidRDefault="003819B4" w:rsidP="003819B4">
            <w:pPr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>{{item[1]}}</w:t>
            </w:r>
          </w:p>
        </w:tc>
        <w:tc>
          <w:tcPr>
            <w:tcW w:w="1637" w:type="dxa"/>
            <w:tcMar>
              <w:left w:w="216" w:type="dxa"/>
              <w:right w:w="216" w:type="dxa"/>
            </w:tcMar>
          </w:tcPr>
          <w:p w14:paraId="37772F1F" w14:textId="77777777" w:rsidR="003819B4" w:rsidRPr="00270176" w:rsidRDefault="003819B4" w:rsidP="003819B4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>{{item[2]}}</w:t>
            </w:r>
          </w:p>
        </w:tc>
        <w:tc>
          <w:tcPr>
            <w:tcW w:w="1626" w:type="dxa"/>
            <w:tcMar>
              <w:left w:w="216" w:type="dxa"/>
              <w:right w:w="216" w:type="dxa"/>
            </w:tcMar>
          </w:tcPr>
          <w:p w14:paraId="725790F9" w14:textId="77777777" w:rsidR="003819B4" w:rsidRPr="00270176" w:rsidRDefault="003819B4" w:rsidP="003819B4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>{{item[3]}}</w:t>
            </w:r>
          </w:p>
        </w:tc>
      </w:tr>
      <w:tr w:rsidR="003819B4" w:rsidRPr="00270176" w14:paraId="6D03E1B5" w14:textId="77777777" w:rsidTr="003819B4">
        <w:trPr>
          <w:trHeight w:val="288"/>
        </w:trPr>
        <w:tc>
          <w:tcPr>
            <w:tcW w:w="1263" w:type="dxa"/>
          </w:tcPr>
          <w:p w14:paraId="50B94101" w14:textId="77777777" w:rsidR="003819B4" w:rsidRPr="00270176" w:rsidRDefault="003819B4" w:rsidP="003819B4">
            <w:pPr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>{{%tr endfor %}}</w:t>
            </w:r>
          </w:p>
        </w:tc>
        <w:tc>
          <w:tcPr>
            <w:tcW w:w="5551" w:type="dxa"/>
          </w:tcPr>
          <w:p w14:paraId="6DFF92EF" w14:textId="77777777" w:rsidR="003819B4" w:rsidRPr="00270176" w:rsidRDefault="003819B4" w:rsidP="003819B4">
            <w:pPr>
              <w:rPr>
                <w:rFonts w:ascii="Adobe Gothic Std B" w:eastAsia="Adobe Gothic Std B" w:hAnsi="Adobe Gothic Std B"/>
                <w:b/>
              </w:rPr>
            </w:pPr>
          </w:p>
        </w:tc>
        <w:tc>
          <w:tcPr>
            <w:tcW w:w="1637" w:type="dxa"/>
            <w:tcMar>
              <w:left w:w="216" w:type="dxa"/>
              <w:right w:w="216" w:type="dxa"/>
            </w:tcMar>
          </w:tcPr>
          <w:p w14:paraId="00B4D749" w14:textId="77777777" w:rsidR="003819B4" w:rsidRPr="00270176" w:rsidRDefault="003819B4" w:rsidP="003819B4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</w:p>
        </w:tc>
        <w:tc>
          <w:tcPr>
            <w:tcW w:w="1626" w:type="dxa"/>
            <w:tcMar>
              <w:left w:w="216" w:type="dxa"/>
              <w:right w:w="216" w:type="dxa"/>
            </w:tcMar>
          </w:tcPr>
          <w:p w14:paraId="34B3B3C2" w14:textId="77777777" w:rsidR="003819B4" w:rsidRPr="00270176" w:rsidRDefault="003819B4" w:rsidP="003819B4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</w:p>
        </w:tc>
      </w:tr>
      <w:tr w:rsidR="003819B4" w:rsidRPr="00270176" w14:paraId="6B45E37F" w14:textId="77777777" w:rsidTr="003819B4">
        <w:trPr>
          <w:trHeight w:val="288"/>
        </w:trPr>
        <w:tc>
          <w:tcPr>
            <w:tcW w:w="1263" w:type="dxa"/>
            <w:tcBorders>
              <w:left w:val="nil"/>
              <w:bottom w:val="nil"/>
              <w:right w:val="nil"/>
            </w:tcBorders>
          </w:tcPr>
          <w:p w14:paraId="48F6C5FE" w14:textId="77777777" w:rsidR="003819B4" w:rsidRPr="00270176" w:rsidRDefault="003819B4" w:rsidP="003819B4">
            <w:pPr>
              <w:rPr>
                <w:rFonts w:ascii="Adobe Gothic Std B" w:eastAsia="Adobe Gothic Std B" w:hAnsi="Adobe Gothic Std B"/>
                <w:b/>
              </w:rPr>
            </w:pPr>
          </w:p>
        </w:tc>
        <w:tc>
          <w:tcPr>
            <w:tcW w:w="5551" w:type="dxa"/>
            <w:tcBorders>
              <w:left w:val="nil"/>
              <w:bottom w:val="nil"/>
              <w:right w:val="nil"/>
            </w:tcBorders>
          </w:tcPr>
          <w:p w14:paraId="3E166C6D" w14:textId="77777777" w:rsidR="003819B4" w:rsidRPr="00270176" w:rsidRDefault="003819B4" w:rsidP="003819B4">
            <w:pPr>
              <w:rPr>
                <w:rFonts w:ascii="Adobe Gothic Std B" w:eastAsia="Adobe Gothic Std B" w:hAnsi="Adobe Gothic Std B"/>
                <w:b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</w:rPr>
            <w:id w:val="794338292"/>
            <w:placeholder>
              <w:docPart w:val="8E357E729173478C880FAB0F92F7A117"/>
            </w:placeholder>
            <w:temporary/>
            <w:showingPlcHdr/>
            <w15:appearance w15:val="hidden"/>
          </w:sdtPr>
          <w:sdtContent>
            <w:tc>
              <w:tcPr>
                <w:tcW w:w="1637" w:type="dxa"/>
                <w:tcBorders>
                  <w:left w:val="nil"/>
                  <w:bottom w:val="nil"/>
                </w:tcBorders>
              </w:tcPr>
              <w:p w14:paraId="7D4A728D" w14:textId="77777777" w:rsidR="003819B4" w:rsidRPr="00270176" w:rsidRDefault="003819B4" w:rsidP="003819B4">
                <w:pPr>
                  <w:pStyle w:val="Heading1"/>
                  <w:rPr>
                    <w:rFonts w:ascii="Adobe Gothic Std B" w:eastAsia="Adobe Gothic Std B" w:hAnsi="Adobe Gothic Std B"/>
                    <w:b/>
                  </w:rPr>
                </w:pPr>
                <w:r w:rsidRPr="00270176">
                  <w:rPr>
                    <w:rFonts w:ascii="Adobe Gothic Std B" w:eastAsia="Adobe Gothic Std B" w:hAnsi="Adobe Gothic Std B"/>
                    <w:b/>
                  </w:rPr>
                  <w:t>Subtotal</w:t>
                </w:r>
              </w:p>
            </w:tc>
          </w:sdtContent>
        </w:sdt>
        <w:tc>
          <w:tcPr>
            <w:tcW w:w="1626" w:type="dxa"/>
            <w:tcMar>
              <w:left w:w="216" w:type="dxa"/>
              <w:right w:w="216" w:type="dxa"/>
            </w:tcMar>
          </w:tcPr>
          <w:p w14:paraId="2C198D13" w14:textId="77777777" w:rsidR="003819B4" w:rsidRPr="00270176" w:rsidRDefault="003819B4" w:rsidP="003819B4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>{{ subtotal }}</w:t>
            </w:r>
          </w:p>
        </w:tc>
      </w:tr>
      <w:tr w:rsidR="003819B4" w:rsidRPr="00270176" w14:paraId="51B06616" w14:textId="77777777" w:rsidTr="003819B4">
        <w:trPr>
          <w:trHeight w:val="288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733577EB" w14:textId="77777777" w:rsidR="003819B4" w:rsidRPr="00270176" w:rsidRDefault="003819B4" w:rsidP="003819B4">
            <w:pPr>
              <w:rPr>
                <w:rFonts w:ascii="Adobe Gothic Std B" w:eastAsia="Adobe Gothic Std B" w:hAnsi="Adobe Gothic Std B"/>
                <w:b/>
              </w:rPr>
            </w:pPr>
          </w:p>
        </w:tc>
        <w:tc>
          <w:tcPr>
            <w:tcW w:w="5551" w:type="dxa"/>
            <w:tcBorders>
              <w:top w:val="nil"/>
              <w:left w:val="nil"/>
              <w:bottom w:val="nil"/>
              <w:right w:val="nil"/>
            </w:tcBorders>
          </w:tcPr>
          <w:p w14:paraId="65466B14" w14:textId="77777777" w:rsidR="003819B4" w:rsidRPr="00270176" w:rsidRDefault="003819B4" w:rsidP="003819B4">
            <w:pPr>
              <w:rPr>
                <w:rFonts w:ascii="Adobe Gothic Std B" w:eastAsia="Adobe Gothic Std B" w:hAnsi="Adobe Gothic Std B"/>
                <w:b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</w:rPr>
            <w:id w:val="177394138"/>
            <w:placeholder>
              <w:docPart w:val="02EA552D38354A859CDDDA613AE27DFF"/>
            </w:placeholder>
            <w:temporary/>
            <w:showingPlcHdr/>
            <w15:appearance w15:val="hidden"/>
          </w:sdtPr>
          <w:sdtContent>
            <w:tc>
              <w:tcPr>
                <w:tcW w:w="1637" w:type="dxa"/>
                <w:tcBorders>
                  <w:top w:val="nil"/>
                  <w:left w:val="nil"/>
                  <w:bottom w:val="nil"/>
                </w:tcBorders>
              </w:tcPr>
              <w:p w14:paraId="5986D015" w14:textId="77777777" w:rsidR="003819B4" w:rsidRPr="00270176" w:rsidRDefault="003819B4" w:rsidP="003819B4">
                <w:pPr>
                  <w:pStyle w:val="Heading1"/>
                  <w:rPr>
                    <w:rFonts w:ascii="Adobe Gothic Std B" w:eastAsia="Adobe Gothic Std B" w:hAnsi="Adobe Gothic Std B"/>
                    <w:b/>
                  </w:rPr>
                </w:pPr>
                <w:r w:rsidRPr="00270176">
                  <w:rPr>
                    <w:rFonts w:ascii="Adobe Gothic Std B" w:eastAsia="Adobe Gothic Std B" w:hAnsi="Adobe Gothic Std B"/>
                    <w:b/>
                  </w:rPr>
                  <w:t>Sales Tax</w:t>
                </w:r>
              </w:p>
            </w:tc>
          </w:sdtContent>
        </w:sdt>
        <w:tc>
          <w:tcPr>
            <w:tcW w:w="1626" w:type="dxa"/>
            <w:tcMar>
              <w:left w:w="216" w:type="dxa"/>
              <w:right w:w="216" w:type="dxa"/>
            </w:tcMar>
          </w:tcPr>
          <w:p w14:paraId="23E98C19" w14:textId="77777777" w:rsidR="003819B4" w:rsidRPr="00270176" w:rsidRDefault="003819B4" w:rsidP="003819B4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>{{ salestax }}</w:t>
            </w:r>
          </w:p>
        </w:tc>
      </w:tr>
      <w:tr w:rsidR="003819B4" w:rsidRPr="00270176" w14:paraId="672C2DE7" w14:textId="77777777" w:rsidTr="003819B4">
        <w:trPr>
          <w:trHeight w:val="288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77492D02" w14:textId="77777777" w:rsidR="003819B4" w:rsidRPr="00270176" w:rsidRDefault="003819B4" w:rsidP="003819B4">
            <w:pPr>
              <w:rPr>
                <w:rFonts w:ascii="Adobe Gothic Std B" w:eastAsia="Adobe Gothic Std B" w:hAnsi="Adobe Gothic Std B"/>
                <w:b/>
              </w:rPr>
            </w:pPr>
          </w:p>
        </w:tc>
        <w:tc>
          <w:tcPr>
            <w:tcW w:w="5551" w:type="dxa"/>
            <w:tcBorders>
              <w:top w:val="nil"/>
              <w:left w:val="nil"/>
              <w:bottom w:val="nil"/>
              <w:right w:val="nil"/>
            </w:tcBorders>
          </w:tcPr>
          <w:p w14:paraId="4D50AFD2" w14:textId="77777777" w:rsidR="003819B4" w:rsidRPr="00270176" w:rsidRDefault="003819B4" w:rsidP="003819B4">
            <w:pPr>
              <w:rPr>
                <w:rFonts w:ascii="Adobe Gothic Std B" w:eastAsia="Adobe Gothic Std B" w:hAnsi="Adobe Gothic Std B"/>
                <w:b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</w:rPr>
            <w:id w:val="-2007200982"/>
            <w:placeholder>
              <w:docPart w:val="4DE3523F86914B628587F934AFD09F1E"/>
            </w:placeholder>
            <w:temporary/>
            <w:showingPlcHdr/>
            <w15:appearance w15:val="hidden"/>
          </w:sdtPr>
          <w:sdtContent>
            <w:tc>
              <w:tcPr>
                <w:tcW w:w="1637" w:type="dxa"/>
                <w:tcBorders>
                  <w:top w:val="nil"/>
                  <w:left w:val="nil"/>
                  <w:bottom w:val="nil"/>
                </w:tcBorders>
              </w:tcPr>
              <w:p w14:paraId="2B75DC23" w14:textId="77777777" w:rsidR="003819B4" w:rsidRPr="00270176" w:rsidRDefault="003819B4" w:rsidP="003819B4">
                <w:pPr>
                  <w:pStyle w:val="Heading1"/>
                  <w:rPr>
                    <w:rFonts w:ascii="Adobe Gothic Std B" w:eastAsia="Adobe Gothic Std B" w:hAnsi="Adobe Gothic Std B"/>
                    <w:b/>
                  </w:rPr>
                </w:pPr>
                <w:r w:rsidRPr="00270176">
                  <w:rPr>
                    <w:rFonts w:ascii="Adobe Gothic Std B" w:eastAsia="Adobe Gothic Std B" w:hAnsi="Adobe Gothic Std B"/>
                    <w:b/>
                  </w:rPr>
                  <w:t>Total</w:t>
                </w:r>
              </w:p>
            </w:tc>
          </w:sdtContent>
        </w:sdt>
        <w:tc>
          <w:tcPr>
            <w:tcW w:w="1626" w:type="dxa"/>
            <w:tcMar>
              <w:left w:w="216" w:type="dxa"/>
              <w:right w:w="216" w:type="dxa"/>
            </w:tcMar>
          </w:tcPr>
          <w:p w14:paraId="638B042D" w14:textId="77777777" w:rsidR="003819B4" w:rsidRPr="00270176" w:rsidRDefault="003819B4" w:rsidP="003819B4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>{{ total }}</w:t>
            </w:r>
          </w:p>
        </w:tc>
      </w:tr>
    </w:tbl>
    <w:p w14:paraId="07B6E227" w14:textId="613A269C" w:rsidR="001A4A7E" w:rsidRPr="00270176" w:rsidRDefault="001A4A7E">
      <w:pPr>
        <w:rPr>
          <w:b/>
        </w:rPr>
      </w:pPr>
    </w:p>
    <w:p w14:paraId="0EE81BC5" w14:textId="77777777" w:rsidR="001A4A7E" w:rsidRPr="00270176" w:rsidRDefault="001A4A7E" w:rsidP="00270176">
      <w:pPr>
        <w:pStyle w:val="Title"/>
      </w:pPr>
    </w:p>
    <w:p w14:paraId="20757965" w14:textId="0E59FDB4" w:rsidR="00767D7F" w:rsidRPr="00270176" w:rsidRDefault="00767D7F" w:rsidP="001A4A7E">
      <w:pPr>
        <w:pStyle w:val="Thankyou"/>
        <w:jc w:val="left"/>
      </w:pPr>
    </w:p>
    <w:sectPr w:rsidR="00767D7F" w:rsidRPr="00270176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4FA0F" w14:textId="77777777" w:rsidR="00E83354" w:rsidRDefault="00E83354" w:rsidP="00DA124E">
      <w:r>
        <w:separator/>
      </w:r>
    </w:p>
  </w:endnote>
  <w:endnote w:type="continuationSeparator" w:id="0">
    <w:p w14:paraId="32034ECC" w14:textId="77777777" w:rsidR="00E83354" w:rsidRDefault="00E8335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AB11A" w14:textId="77777777" w:rsidR="00E83354" w:rsidRDefault="00E83354" w:rsidP="00DA124E">
      <w:r>
        <w:separator/>
      </w:r>
    </w:p>
  </w:footnote>
  <w:footnote w:type="continuationSeparator" w:id="0">
    <w:p w14:paraId="1CB0A3F1" w14:textId="77777777" w:rsidR="00E83354" w:rsidRDefault="00E8335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7E"/>
    <w:rsid w:val="00016EEA"/>
    <w:rsid w:val="00017EBC"/>
    <w:rsid w:val="00030875"/>
    <w:rsid w:val="00084A50"/>
    <w:rsid w:val="00086F6A"/>
    <w:rsid w:val="000F3D19"/>
    <w:rsid w:val="00141CC5"/>
    <w:rsid w:val="00161833"/>
    <w:rsid w:val="001A4A7E"/>
    <w:rsid w:val="001D1A99"/>
    <w:rsid w:val="00253682"/>
    <w:rsid w:val="00270176"/>
    <w:rsid w:val="002C31B5"/>
    <w:rsid w:val="002F145D"/>
    <w:rsid w:val="002F405A"/>
    <w:rsid w:val="002F4591"/>
    <w:rsid w:val="00335034"/>
    <w:rsid w:val="003525FA"/>
    <w:rsid w:val="003819B4"/>
    <w:rsid w:val="00390027"/>
    <w:rsid w:val="003968B9"/>
    <w:rsid w:val="003D584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7C1648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1717"/>
    <w:rsid w:val="00D27961"/>
    <w:rsid w:val="00D45686"/>
    <w:rsid w:val="00D46230"/>
    <w:rsid w:val="00D62BD5"/>
    <w:rsid w:val="00D678ED"/>
    <w:rsid w:val="00D73F6F"/>
    <w:rsid w:val="00D8503D"/>
    <w:rsid w:val="00DA124E"/>
    <w:rsid w:val="00DE193C"/>
    <w:rsid w:val="00DE3DFA"/>
    <w:rsid w:val="00DF32B2"/>
    <w:rsid w:val="00E10529"/>
    <w:rsid w:val="00E61B2E"/>
    <w:rsid w:val="00E70B6C"/>
    <w:rsid w:val="00E83354"/>
    <w:rsid w:val="00E87249"/>
    <w:rsid w:val="00EB59E9"/>
    <w:rsid w:val="00EC1A0A"/>
    <w:rsid w:val="00EC23BD"/>
    <w:rsid w:val="00F33254"/>
    <w:rsid w:val="00F53936"/>
    <w:rsid w:val="00F734DA"/>
    <w:rsid w:val="00FA4EDC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Ind w:w="0" w:type="dxa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FCB4E328D149BF85BE81BF0FD7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475D4-C19C-438F-B48F-C28261A7F93F}"/>
      </w:docPartPr>
      <w:docPartBody>
        <w:p w:rsidR="00000000" w:rsidRDefault="005E5901" w:rsidP="005E5901">
          <w:pPr>
            <w:pStyle w:val="F6FCB4E328D149BF85BE81BF0FD7834A"/>
          </w:pPr>
          <w:r>
            <w:t>Qty</w:t>
          </w:r>
        </w:p>
      </w:docPartBody>
    </w:docPart>
    <w:docPart>
      <w:docPartPr>
        <w:name w:val="AFC47CC9C7F94341AFA6367830174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CCBF5-7F8A-4259-851D-A21F01A2FA9B}"/>
      </w:docPartPr>
      <w:docPartBody>
        <w:p w:rsidR="00000000" w:rsidRDefault="005E5901" w:rsidP="005E5901">
          <w:pPr>
            <w:pStyle w:val="AFC47CC9C7F94341AFA63678301747E2"/>
          </w:pPr>
          <w:r>
            <w:t>Description</w:t>
          </w:r>
        </w:p>
      </w:docPartBody>
    </w:docPart>
    <w:docPart>
      <w:docPartPr>
        <w:name w:val="FFEB0D985AA24195B3DB59A703C74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E8198-3390-48C6-88F8-F6883911428D}"/>
      </w:docPartPr>
      <w:docPartBody>
        <w:p w:rsidR="00000000" w:rsidRDefault="005E5901" w:rsidP="005E5901">
          <w:pPr>
            <w:pStyle w:val="FFEB0D985AA24195B3DB59A703C74EEF"/>
          </w:pPr>
          <w:r>
            <w:t>Unit Price</w:t>
          </w:r>
        </w:p>
      </w:docPartBody>
    </w:docPart>
    <w:docPart>
      <w:docPartPr>
        <w:name w:val="3DCB8D3C404144DEA7C1836AB56BD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36CF8-C61D-49D3-B319-D50F3EDB1E94}"/>
      </w:docPartPr>
      <w:docPartBody>
        <w:p w:rsidR="00000000" w:rsidRDefault="005E5901" w:rsidP="005E5901">
          <w:pPr>
            <w:pStyle w:val="3DCB8D3C404144DEA7C1836AB56BD1AD"/>
          </w:pPr>
          <w:r>
            <w:t>Line Total</w:t>
          </w:r>
        </w:p>
      </w:docPartBody>
    </w:docPart>
    <w:docPart>
      <w:docPartPr>
        <w:name w:val="8E357E729173478C880FAB0F92F7A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9C095-CD8F-4F51-B9CB-B5D5A6D239F2}"/>
      </w:docPartPr>
      <w:docPartBody>
        <w:p w:rsidR="00000000" w:rsidRDefault="005E5901" w:rsidP="005E5901">
          <w:pPr>
            <w:pStyle w:val="8E357E729173478C880FAB0F92F7A117"/>
          </w:pPr>
          <w:r>
            <w:t>Subtotal</w:t>
          </w:r>
        </w:p>
      </w:docPartBody>
    </w:docPart>
    <w:docPart>
      <w:docPartPr>
        <w:name w:val="02EA552D38354A859CDDDA613AE27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81295-B97F-4CE2-A4A0-F6E6B5D892E6}"/>
      </w:docPartPr>
      <w:docPartBody>
        <w:p w:rsidR="00000000" w:rsidRDefault="005E5901" w:rsidP="005E5901">
          <w:pPr>
            <w:pStyle w:val="02EA552D38354A859CDDDA613AE27DFF"/>
          </w:pPr>
          <w:r>
            <w:t>Sales Tax</w:t>
          </w:r>
        </w:p>
      </w:docPartBody>
    </w:docPart>
    <w:docPart>
      <w:docPartPr>
        <w:name w:val="4DE3523F86914B628587F934AFD09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F6F9B-3ABA-4911-9975-9FCD1C768E82}"/>
      </w:docPartPr>
      <w:docPartBody>
        <w:p w:rsidR="00000000" w:rsidRDefault="005E5901" w:rsidP="005E5901">
          <w:pPr>
            <w:pStyle w:val="4DE3523F86914B628587F934AFD09F1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0E"/>
    <w:rsid w:val="00471256"/>
    <w:rsid w:val="004C0BAE"/>
    <w:rsid w:val="005E4DE3"/>
    <w:rsid w:val="005E5901"/>
    <w:rsid w:val="007931FB"/>
    <w:rsid w:val="0087499A"/>
    <w:rsid w:val="00A04C8A"/>
    <w:rsid w:val="00A91CD9"/>
    <w:rsid w:val="00D94F0E"/>
    <w:rsid w:val="00F2530C"/>
    <w:rsid w:val="00F9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  <w:style w:type="paragraph" w:customStyle="1" w:styleId="F4F12B399C8C4AEE9E487EB772CD06D0">
    <w:name w:val="F4F12B399C8C4AEE9E487EB772CD06D0"/>
    <w:rsid w:val="00A91CD9"/>
  </w:style>
  <w:style w:type="paragraph" w:customStyle="1" w:styleId="3409B9E4208C40D287E1252BE955CF23">
    <w:name w:val="3409B9E4208C40D287E1252BE955CF23"/>
    <w:rsid w:val="00A91CD9"/>
  </w:style>
  <w:style w:type="paragraph" w:customStyle="1" w:styleId="702A168D9427436BB03A73B72832271C">
    <w:name w:val="702A168D9427436BB03A73B72832271C"/>
    <w:rsid w:val="00A91CD9"/>
  </w:style>
  <w:style w:type="paragraph" w:customStyle="1" w:styleId="87EE1EA838EC4038962DC85DCD71753A">
    <w:name w:val="87EE1EA838EC4038962DC85DCD71753A"/>
    <w:rsid w:val="00A91CD9"/>
  </w:style>
  <w:style w:type="paragraph" w:customStyle="1" w:styleId="1D196BDBDA1E48749E8CAC164B68A938">
    <w:name w:val="1D196BDBDA1E48749E8CAC164B68A938"/>
    <w:rsid w:val="00A91CD9"/>
  </w:style>
  <w:style w:type="paragraph" w:customStyle="1" w:styleId="FF78FFA1DF2B454C875B3843CAFED8C9">
    <w:name w:val="FF78FFA1DF2B454C875B3843CAFED8C9"/>
    <w:rsid w:val="00A91CD9"/>
  </w:style>
  <w:style w:type="paragraph" w:customStyle="1" w:styleId="9A44BEB53E7F471AB74360E535EABBDB">
    <w:name w:val="9A44BEB53E7F471AB74360E535EABBDB"/>
    <w:rsid w:val="00A91CD9"/>
  </w:style>
  <w:style w:type="paragraph" w:customStyle="1" w:styleId="BAB37839DB9944EFAC7E9E1B618E29F7">
    <w:name w:val="BAB37839DB9944EFAC7E9E1B618E29F7"/>
    <w:rsid w:val="00A91CD9"/>
  </w:style>
  <w:style w:type="paragraph" w:customStyle="1" w:styleId="63D95399B0934096ADA633263840DB52">
    <w:name w:val="63D95399B0934096ADA633263840DB52"/>
    <w:rsid w:val="00A91CD9"/>
  </w:style>
  <w:style w:type="paragraph" w:customStyle="1" w:styleId="A8C8FE468DE74B049C9F40701E45E950">
    <w:name w:val="A8C8FE468DE74B049C9F40701E45E950"/>
    <w:rsid w:val="00A91CD9"/>
  </w:style>
  <w:style w:type="paragraph" w:customStyle="1" w:styleId="A1F25BE0F97B41B7B8BC72DED254FBB2">
    <w:name w:val="A1F25BE0F97B41B7B8BC72DED254FBB2"/>
    <w:rsid w:val="00A91CD9"/>
  </w:style>
  <w:style w:type="paragraph" w:customStyle="1" w:styleId="DF50325B0D88476F96DFC6E9AEB10B6F">
    <w:name w:val="DF50325B0D88476F96DFC6E9AEB10B6F"/>
    <w:rsid w:val="00A91CD9"/>
  </w:style>
  <w:style w:type="paragraph" w:customStyle="1" w:styleId="459652B855D9463D87E083F8DC032BC7">
    <w:name w:val="459652B855D9463D87E083F8DC032BC7"/>
    <w:rsid w:val="00A91CD9"/>
  </w:style>
  <w:style w:type="paragraph" w:customStyle="1" w:styleId="D1C55FB2630B4BB5835904806960CF99">
    <w:name w:val="D1C55FB2630B4BB5835904806960CF99"/>
    <w:rsid w:val="00A91CD9"/>
  </w:style>
  <w:style w:type="paragraph" w:customStyle="1" w:styleId="F6FCB4E328D149BF85BE81BF0FD7834A">
    <w:name w:val="F6FCB4E328D149BF85BE81BF0FD7834A"/>
    <w:rsid w:val="005E5901"/>
  </w:style>
  <w:style w:type="paragraph" w:customStyle="1" w:styleId="AFC47CC9C7F94341AFA63678301747E2">
    <w:name w:val="AFC47CC9C7F94341AFA63678301747E2"/>
    <w:rsid w:val="005E5901"/>
  </w:style>
  <w:style w:type="paragraph" w:customStyle="1" w:styleId="FFEB0D985AA24195B3DB59A703C74EEF">
    <w:name w:val="FFEB0D985AA24195B3DB59A703C74EEF"/>
    <w:rsid w:val="005E5901"/>
  </w:style>
  <w:style w:type="paragraph" w:customStyle="1" w:styleId="3DCB8D3C404144DEA7C1836AB56BD1AD">
    <w:name w:val="3DCB8D3C404144DEA7C1836AB56BD1AD"/>
    <w:rsid w:val="005E5901"/>
  </w:style>
  <w:style w:type="paragraph" w:customStyle="1" w:styleId="8E357E729173478C880FAB0F92F7A117">
    <w:name w:val="8E357E729173478C880FAB0F92F7A117"/>
    <w:rsid w:val="005E5901"/>
  </w:style>
  <w:style w:type="paragraph" w:customStyle="1" w:styleId="02EA552D38354A859CDDDA613AE27DFF">
    <w:name w:val="02EA552D38354A859CDDDA613AE27DFF"/>
    <w:rsid w:val="005E5901"/>
  </w:style>
  <w:style w:type="paragraph" w:customStyle="1" w:styleId="4DE3523F86914B628587F934AFD09F1E">
    <w:name w:val="4DE3523F86914B628587F934AFD09F1E"/>
    <w:rsid w:val="005E59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21D704-37D0-4017-A2AC-73DD96069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61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HP</cp:lastModifiedBy>
  <cp:revision>22</cp:revision>
  <dcterms:created xsi:type="dcterms:W3CDTF">2022-10-08T09:21:00Z</dcterms:created>
  <dcterms:modified xsi:type="dcterms:W3CDTF">2024-05-03T19:29:00Z</dcterms:modified>
  <cp:category/>
  <cp:version/>
</cp:coreProperties>
</file>